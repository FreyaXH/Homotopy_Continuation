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722" w:rsidRPr="00480722" w:rsidRDefault="00480722" w:rsidP="0048072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bookmarkStart w:id="0" w:name="_GoBack"/>
      <w:bookmarkEnd w:id="0"/>
      <w:r w:rsidRPr="0048072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add HomotopyContinuation</w:t>
      </w:r>
    </w:p>
    <w:p w:rsidR="00480722" w:rsidRPr="00480722" w:rsidRDefault="00480722" w:rsidP="0048072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:rsidR="00480722" w:rsidRPr="00480722" w:rsidRDefault="00480722" w:rsidP="0048072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48072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using HomotopyContinuation</w:t>
      </w:r>
    </w:p>
    <w:p w:rsidR="00480722" w:rsidRPr="00480722" w:rsidRDefault="00480722" w:rsidP="0048072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:rsidR="00480722" w:rsidRPr="00480722" w:rsidRDefault="00480722" w:rsidP="0048072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48072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@polyvar x y w z</w:t>
      </w:r>
    </w:p>
    <w:p w:rsidR="00480722" w:rsidRPr="00480722" w:rsidRDefault="00480722" w:rsidP="0048072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48072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f1 = (w*x*y^3*z + 5*x^3*y*z)</w:t>
      </w:r>
    </w:p>
    <w:p w:rsidR="00480722" w:rsidRPr="00480722" w:rsidRDefault="00480722" w:rsidP="0048072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:rsidR="00480722" w:rsidRPr="00480722" w:rsidRDefault="00480722" w:rsidP="0048072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48072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result = solve([f1,f2,f3,f4])</w:t>
      </w:r>
    </w:p>
    <w:p w:rsidR="00480722" w:rsidRPr="00480722" w:rsidRDefault="00480722" w:rsidP="0048072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:rsidR="00480722" w:rsidRPr="00480722" w:rsidRDefault="00480722" w:rsidP="0048072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48072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using DelimitedFiles</w:t>
      </w:r>
    </w:p>
    <w:p w:rsidR="00480722" w:rsidRPr="00480722" w:rsidRDefault="00480722" w:rsidP="0048072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48072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writedlm("Homotopy_Result.csv", solutions(result),',')</w:t>
      </w:r>
    </w:p>
    <w:p w:rsidR="007F6422" w:rsidRDefault="007F6422"/>
    <w:sectPr w:rsidR="007F6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22"/>
    <w:rsid w:val="00034141"/>
    <w:rsid w:val="00480722"/>
    <w:rsid w:val="007F6422"/>
    <w:rsid w:val="00B8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F520D-F4CB-4FA7-B92A-B8D6EC39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55ADF19E.dotm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Rasa, Shantralmalar</dc:creator>
  <cp:keywords/>
  <dc:description/>
  <cp:lastModifiedBy>Rasa, Shantralmalar</cp:lastModifiedBy>
  <cp:revision>1</cp:revision>
  <dcterms:created xsi:type="dcterms:W3CDTF">2020-03-02T15:27:00Z</dcterms:created>
  <dcterms:modified xsi:type="dcterms:W3CDTF">2020-03-02T15:28:00Z</dcterms:modified>
</cp:coreProperties>
</file>